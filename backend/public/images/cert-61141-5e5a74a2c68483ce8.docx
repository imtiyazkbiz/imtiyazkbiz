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1FEA52CD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349F30513675D84FB6459A87B751B75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120120FE" w14:textId="77777777" w:rsidR="00B93310" w:rsidRPr="005152F2" w:rsidRDefault="00A6714F" w:rsidP="003856C9">
                <w:pPr>
                  <w:pStyle w:val="Heading1"/>
                </w:pPr>
                <w:r>
                  <w:t>Chelsea Sowards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6044A96F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505B792E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88F41DE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3465C858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4524EB5A" w14:textId="77777777" w:rsidR="00441EB9" w:rsidRDefault="00A6714F" w:rsidP="00441EB9">
                  <w:pPr>
                    <w:pStyle w:val="Heading3"/>
                  </w:pPr>
                  <w:hyperlink r:id="rId6" w:history="1">
                    <w:r w:rsidRPr="00D95BBE">
                      <w:rPr>
                        <w:rStyle w:val="Hyperlink"/>
                      </w:rPr>
                      <w:t>Sowardsy.13@gmail.com</w:t>
                    </w:r>
                  </w:hyperlink>
                </w:p>
              </w:tc>
            </w:tr>
            <w:tr w:rsidR="00441EB9" w:rsidRPr="005152F2" w14:paraId="4DF70CFF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FC399FB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A6FA4A1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20BACC2A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9BA722C" w14:textId="77777777" w:rsidR="00441EB9" w:rsidRDefault="00A6714F" w:rsidP="00441EB9">
                  <w:pPr>
                    <w:pStyle w:val="Heading3"/>
                  </w:pPr>
                  <w:r>
                    <w:t>603-833-0503</w:t>
                  </w:r>
                </w:p>
              </w:tc>
            </w:tr>
            <w:tr w:rsidR="00441EB9" w:rsidRPr="005152F2" w14:paraId="16C67965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39373A5B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95F72C6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44B5CBE6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72BE458" w14:textId="77777777" w:rsidR="00A6714F" w:rsidRDefault="00A6714F" w:rsidP="00A6714F">
                  <w:r>
                    <w:rPr>
                      <w:rStyle w:val="vanity-namedomain"/>
                      <w:rFonts w:ascii="Helvetica Neue" w:hAnsi="Helvetica Neue"/>
                      <w:bdr w:val="none" w:sz="0" w:space="0" w:color="auto" w:frame="1"/>
                    </w:rPr>
                    <w:t>www.linkedin.com/in/</w:t>
                  </w:r>
                  <w:r>
                    <w:rPr>
                      <w:rStyle w:val="vanity-namedisplay-name"/>
                      <w:rFonts w:ascii="Helvetica Neue" w:hAnsi="Helvetica Neue"/>
                      <w:bdr w:val="none" w:sz="0" w:space="0" w:color="auto" w:frame="1"/>
                    </w:rPr>
                    <w:t>chelsea-sowards-6a2147130</w:t>
                  </w:r>
                </w:p>
                <w:p w14:paraId="49E3D6D7" w14:textId="77777777" w:rsidR="00441EB9" w:rsidRDefault="00441EB9" w:rsidP="00441EB9">
                  <w:pPr>
                    <w:pStyle w:val="Heading3"/>
                  </w:pPr>
                </w:p>
              </w:tc>
            </w:tr>
            <w:tr w:rsidR="00441EB9" w:rsidRPr="005152F2" w14:paraId="1FCE25CA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0D5C0F93" w14:textId="77777777" w:rsidR="00441EB9" w:rsidRPr="00441EB9" w:rsidRDefault="00441EB9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5A7E57" w:rsidRPr="005152F2" w14:paraId="04E26E8B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428C7061" w14:textId="77777777" w:rsidR="002C77B9" w:rsidRDefault="004A0B7F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062292C17D2B994EA17F768A1BDBB08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14:paraId="20C00358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94C3D54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14D131A" w14:textId="77777777" w:rsidR="005A7E57" w:rsidRDefault="00463601" w:rsidP="00D11C4D">
                  <w:r>
                    <w:t>To become cohesive within the hospitality establishment.</w:t>
                  </w:r>
                  <w:r w:rsidR="001242A8">
                    <w:t xml:space="preserve"> To grow within and gain experience to achieve personal and team goals.</w:t>
                  </w:r>
                </w:p>
              </w:tc>
            </w:tr>
            <w:tr w:rsidR="00463463" w:rsidRPr="005152F2" w14:paraId="68CB6231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7DB77068" w14:textId="77777777" w:rsidR="005A7E57" w:rsidRDefault="004A0B7F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3D807EA5C2478B4A825EA54B5552527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01604E0A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DCEEDC1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69E7A6C" w14:textId="77777777" w:rsidR="00463463" w:rsidRPr="005152F2" w:rsidRDefault="001242A8" w:rsidP="00463463">
                  <w:r>
                    <w:t xml:space="preserve">Team player. Inclusive, goal oriented. Tactile learner. Enjoys </w:t>
                  </w:r>
                  <w:proofErr w:type="spellStart"/>
                  <w:r>
                    <w:t>challanges</w:t>
                  </w:r>
                  <w:proofErr w:type="spellEnd"/>
                  <w:r>
                    <w:t xml:space="preserve"> </w:t>
                  </w:r>
                </w:p>
              </w:tc>
            </w:tr>
          </w:tbl>
          <w:p w14:paraId="5D82D8C0" w14:textId="77777777" w:rsidR="00B93310" w:rsidRPr="005152F2" w:rsidRDefault="00B93310" w:rsidP="003856C9"/>
        </w:tc>
        <w:tc>
          <w:tcPr>
            <w:tcW w:w="723" w:type="dxa"/>
          </w:tcPr>
          <w:p w14:paraId="7FC22D9D" w14:textId="77777777" w:rsidR="00B93310" w:rsidRPr="005152F2" w:rsidRDefault="001242A8" w:rsidP="00463463">
            <w:r>
              <w:t xml:space="preserve"> </w:t>
            </w:r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6190"/>
            </w:tblGrid>
            <w:tr w:rsidR="008F6337" w14:paraId="377F94BD" w14:textId="7777777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575CE781" w14:textId="77777777" w:rsidR="008F6337" w:rsidRPr="005152F2" w:rsidRDefault="004A0B7F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0073FEEAF0C0814BB3294E6076024E2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222A294A" w14:textId="77777777" w:rsidR="008F6337" w:rsidRDefault="001242A8" w:rsidP="002B3890">
                  <w:pPr>
                    <w:pStyle w:val="Heading4"/>
                  </w:pPr>
                  <w:r>
                    <w:t>Pool and Recreation Supervisor</w:t>
                  </w:r>
                </w:p>
                <w:p w14:paraId="467EC52A" w14:textId="77777777" w:rsidR="00D70A87" w:rsidRPr="0043426C" w:rsidRDefault="00D70A87" w:rsidP="002B3890">
                  <w:pPr>
                    <w:pStyle w:val="Heading4"/>
                  </w:pPr>
                  <w:r>
                    <w:t xml:space="preserve">Wyndham Grand Clearwater Beach </w:t>
                  </w:r>
                </w:p>
                <w:p w14:paraId="085EA877" w14:textId="77777777" w:rsidR="001242A8" w:rsidRDefault="001242A8" w:rsidP="008F6337">
                  <w:pPr>
                    <w:pStyle w:val="Heading5"/>
                  </w:pPr>
                  <w:r>
                    <w:t>January 31</w:t>
                  </w:r>
                  <w:r w:rsidRPr="001242A8">
                    <w:rPr>
                      <w:vertAlign w:val="superscript"/>
                    </w:rPr>
                    <w:t>st</w:t>
                  </w:r>
                  <w:proofErr w:type="gramStart"/>
                  <w:r w:rsidR="00D70A87">
                    <w:t xml:space="preserve"> </w:t>
                  </w:r>
                  <w:r>
                    <w:t>2019</w:t>
                  </w:r>
                  <w:proofErr w:type="gramEnd"/>
                  <w:r w:rsidR="00D70A87">
                    <w:t xml:space="preserve"> </w:t>
                  </w:r>
                  <w:r>
                    <w:t>- February 2020</w:t>
                  </w:r>
                </w:p>
                <w:p w14:paraId="3271864B" w14:textId="77777777" w:rsidR="001242A8" w:rsidRDefault="001242A8" w:rsidP="001242A8">
                  <w:r>
                    <w:t>Leading the team</w:t>
                  </w:r>
                  <w:r w:rsidR="00D70A87">
                    <w:t xml:space="preserve"> of 6-8 attendants</w:t>
                  </w:r>
                  <w:r>
                    <w:t xml:space="preserve"> at the pool, with daily supervision and scheduling.</w:t>
                  </w:r>
                  <w:r w:rsidR="00D70A87">
                    <w:t xml:space="preserve"> Guest facing, moving and rearranging pool deck for events, and assisting with the restaurant at the pool when needed. </w:t>
                  </w:r>
                </w:p>
                <w:p w14:paraId="4839B367" w14:textId="77777777" w:rsidR="000F7622" w:rsidRDefault="000F7622" w:rsidP="001242A8"/>
                <w:p w14:paraId="68A44D2F" w14:textId="77777777" w:rsidR="000F7622" w:rsidRDefault="000F7622" w:rsidP="000F7622">
                  <w:pPr>
                    <w:pStyle w:val="Heading4"/>
                  </w:pPr>
                  <w:r>
                    <w:t xml:space="preserve">Westin Beaver creek resort &amp; spa </w:t>
                  </w:r>
                </w:p>
                <w:p w14:paraId="0231EAF4" w14:textId="77777777" w:rsidR="000F7622" w:rsidRDefault="000F7622" w:rsidP="000F7622">
                  <w:pPr>
                    <w:pStyle w:val="Heading4"/>
                  </w:pPr>
                  <w:r>
                    <w:t xml:space="preserve">am restaurant Manager </w:t>
                  </w:r>
                </w:p>
                <w:p w14:paraId="500F552D" w14:textId="77777777" w:rsidR="000F7622" w:rsidRDefault="000F7622" w:rsidP="000F7622">
                  <w:r>
                    <w:t>February 2015 – April 2017</w:t>
                  </w:r>
                </w:p>
                <w:p w14:paraId="77438493" w14:textId="77777777" w:rsidR="000F7622" w:rsidRDefault="000F7622" w:rsidP="000F7622">
                  <w:r>
                    <w:t xml:space="preserve">Leading a high-volume breakfast team of 7-10 staff. Hiring and training and scheduling. Team building and working towards out goals for guest satisfaction at the busy ski resort. </w:t>
                  </w:r>
                </w:p>
                <w:p w14:paraId="7441FB74" w14:textId="77777777" w:rsidR="000F6B0A" w:rsidRDefault="000F6B0A" w:rsidP="00832F81"/>
                <w:p w14:paraId="22587B51" w14:textId="77777777" w:rsidR="000F6B0A" w:rsidRDefault="000F6B0A" w:rsidP="000F7622"/>
              </w:tc>
            </w:tr>
            <w:tr w:rsidR="008F6337" w14:paraId="0DDA4F57" w14:textId="7777777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3479E6FC" w14:textId="77777777" w:rsidR="008F6337" w:rsidRPr="005152F2" w:rsidRDefault="004A0B7F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90A6FCF5B4B30148B0A8900E1DCCF47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439F2099" w14:textId="77777777" w:rsidR="007B2F5C" w:rsidRPr="0043426C" w:rsidRDefault="004E6A60" w:rsidP="002B3890">
                  <w:pPr>
                    <w:pStyle w:val="Heading4"/>
                  </w:pPr>
                  <w:r>
                    <w:t>Baking and pastry arts</w:t>
                  </w:r>
                </w:p>
                <w:p w14:paraId="4AB25942" w14:textId="77777777" w:rsidR="007B2F5C" w:rsidRPr="005152F2" w:rsidRDefault="004E6A60" w:rsidP="007B2F5C">
                  <w:pPr>
                    <w:pStyle w:val="Heading5"/>
                  </w:pPr>
                  <w:r>
                    <w:t xml:space="preserve">Johnson &amp; Wales University </w:t>
                  </w:r>
                </w:p>
                <w:p w14:paraId="3717245A" w14:textId="77777777" w:rsidR="008F6337" w:rsidRDefault="004E6A60" w:rsidP="007B2F5C">
                  <w:r>
                    <w:t xml:space="preserve">Working closely with chefs from around the world learning how to cost control, run restaurants, and make pastries and torts. </w:t>
                  </w:r>
                </w:p>
              </w:tc>
            </w:tr>
            <w:tr w:rsidR="008F6337" w14:paraId="4C619EAC" w14:textId="77777777" w:rsidTr="00B85871">
              <w:tc>
                <w:tcPr>
                  <w:tcW w:w="5191" w:type="dxa"/>
                </w:tcPr>
                <w:p w14:paraId="0B226A64" w14:textId="77777777" w:rsidR="008F6337" w:rsidRPr="005152F2" w:rsidRDefault="004A0B7F" w:rsidP="008F6337">
                  <w:pPr>
                    <w:pStyle w:val="Heading2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180674DFCD6EFA4DA2A59AFE5F0603E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Volunteer Experience or Leadership</w:t>
                      </w:r>
                    </w:sdtContent>
                  </w:sdt>
                </w:p>
                <w:p w14:paraId="42583121" w14:textId="77777777" w:rsidR="008F6337" w:rsidRDefault="004E6A60" w:rsidP="008F6337">
                  <w:r>
                    <w:t xml:space="preserve">Supervisor of the year at Wyndham Grand – January 2020. </w:t>
                  </w:r>
                </w:p>
              </w:tc>
            </w:tr>
          </w:tbl>
          <w:p w14:paraId="58110499" w14:textId="77777777" w:rsidR="008F6337" w:rsidRPr="005152F2" w:rsidRDefault="008F6337" w:rsidP="003856C9"/>
        </w:tc>
      </w:tr>
    </w:tbl>
    <w:p w14:paraId="7B77478E" w14:textId="77777777" w:rsidR="00E941EF" w:rsidRDefault="00E941EF" w:rsidP="0019561F">
      <w:pPr>
        <w:pStyle w:val="NoSpacing"/>
      </w:pPr>
    </w:p>
    <w:sectPr w:rsidR="00E941EF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A5F79" w14:textId="77777777" w:rsidR="004A0B7F" w:rsidRDefault="004A0B7F" w:rsidP="003856C9">
      <w:pPr>
        <w:spacing w:after="0" w:line="240" w:lineRule="auto"/>
      </w:pPr>
      <w:r>
        <w:separator/>
      </w:r>
    </w:p>
  </w:endnote>
  <w:endnote w:type="continuationSeparator" w:id="0">
    <w:p w14:paraId="5550A61A" w14:textId="77777777" w:rsidR="004A0B7F" w:rsidRDefault="004A0B7F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0A0DE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0BF6764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8939D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EA36E0B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8A382" w14:textId="77777777" w:rsidR="004A0B7F" w:rsidRDefault="004A0B7F" w:rsidP="003856C9">
      <w:pPr>
        <w:spacing w:after="0" w:line="240" w:lineRule="auto"/>
      </w:pPr>
      <w:r>
        <w:separator/>
      </w:r>
    </w:p>
  </w:footnote>
  <w:footnote w:type="continuationSeparator" w:id="0">
    <w:p w14:paraId="4A0C38C2" w14:textId="77777777" w:rsidR="004A0B7F" w:rsidRDefault="004A0B7F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0FE8F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B81EF46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D2D31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6237AFF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BD5"/>
    <w:rsid w:val="00052BE1"/>
    <w:rsid w:val="0007412A"/>
    <w:rsid w:val="000F6B0A"/>
    <w:rsid w:val="000F7622"/>
    <w:rsid w:val="0010199E"/>
    <w:rsid w:val="001242A8"/>
    <w:rsid w:val="001765FE"/>
    <w:rsid w:val="0019561F"/>
    <w:rsid w:val="001B32D2"/>
    <w:rsid w:val="00293B83"/>
    <w:rsid w:val="002A3621"/>
    <w:rsid w:val="002B3890"/>
    <w:rsid w:val="002B7747"/>
    <w:rsid w:val="002C77B9"/>
    <w:rsid w:val="002F485A"/>
    <w:rsid w:val="003053D9"/>
    <w:rsid w:val="00350ABC"/>
    <w:rsid w:val="003856C9"/>
    <w:rsid w:val="00396369"/>
    <w:rsid w:val="003F4D31"/>
    <w:rsid w:val="0043426C"/>
    <w:rsid w:val="00441EB9"/>
    <w:rsid w:val="00463463"/>
    <w:rsid w:val="00463601"/>
    <w:rsid w:val="00473EF8"/>
    <w:rsid w:val="004760E5"/>
    <w:rsid w:val="004A0B7F"/>
    <w:rsid w:val="004D22BB"/>
    <w:rsid w:val="004E6A60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F6337"/>
    <w:rsid w:val="00A42F91"/>
    <w:rsid w:val="00A6714F"/>
    <w:rsid w:val="00AB6BD5"/>
    <w:rsid w:val="00AE0EE3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70A87"/>
    <w:rsid w:val="00DC79BB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FFD093"/>
  <w15:chartTrackingRefBased/>
  <w15:docId w15:val="{599919A2-C6C4-264E-A5B0-E3B7764D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67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14F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A6714F"/>
  </w:style>
  <w:style w:type="character" w:customStyle="1" w:styleId="vanity-namedisplay-name">
    <w:name w:val="vanity-name__display-name"/>
    <w:basedOn w:val="DefaultParagraphFont"/>
    <w:rsid w:val="00A671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61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owardsy.13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lseasowards/Library/Containers/com.microsoft.Word/Data/Library/Application%20Support/Microsoft/Office/16.0/DTS/en-US%7b681A85DF-F721-4F4F-B6B9-2064DB18BC74%7d/%7b75A2CA41-0A7A-5D42-80A1-124E64F536A2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49F30513675D84FB6459A87B751B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44DD1-7746-4444-9433-9782A203EA2B}"/>
      </w:docPartPr>
      <w:docPartBody>
        <w:p w:rsidR="00000000" w:rsidRDefault="00C34D27">
          <w:pPr>
            <w:pStyle w:val="349F30513675D84FB6459A87B751B75F"/>
          </w:pPr>
          <w:r w:rsidRPr="005152F2">
            <w:t xml:space="preserve">Your </w:t>
          </w:r>
          <w:r w:rsidRPr="005152F2">
            <w:t>Name</w:t>
          </w:r>
        </w:p>
      </w:docPartBody>
    </w:docPart>
    <w:docPart>
      <w:docPartPr>
        <w:name w:val="062292C17D2B994EA17F768A1BDBB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BEF5FD-08CF-9642-8A4D-C2074B221339}"/>
      </w:docPartPr>
      <w:docPartBody>
        <w:p w:rsidR="00000000" w:rsidRDefault="00C34D27">
          <w:pPr>
            <w:pStyle w:val="062292C17D2B994EA17F768A1BDBB085"/>
          </w:pPr>
          <w:r>
            <w:t>Objective</w:t>
          </w:r>
        </w:p>
      </w:docPartBody>
    </w:docPart>
    <w:docPart>
      <w:docPartPr>
        <w:name w:val="3D807EA5C2478B4A825EA54B55525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4D968-F648-6B44-A0E6-D6C97A88C82C}"/>
      </w:docPartPr>
      <w:docPartBody>
        <w:p w:rsidR="00000000" w:rsidRDefault="00C34D27">
          <w:pPr>
            <w:pStyle w:val="3D807EA5C2478B4A825EA54B55525270"/>
          </w:pPr>
          <w:r>
            <w:t>Skills</w:t>
          </w:r>
        </w:p>
      </w:docPartBody>
    </w:docPart>
    <w:docPart>
      <w:docPartPr>
        <w:name w:val="0073FEEAF0C0814BB3294E6076024E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4E4ED-4C60-554D-834E-CDB1DAC0FB25}"/>
      </w:docPartPr>
      <w:docPartBody>
        <w:p w:rsidR="00000000" w:rsidRDefault="00C34D27">
          <w:pPr>
            <w:pStyle w:val="0073FEEAF0C0814BB3294E6076024E29"/>
          </w:pPr>
          <w:r w:rsidRPr="005152F2">
            <w:t>Experience</w:t>
          </w:r>
        </w:p>
      </w:docPartBody>
    </w:docPart>
    <w:docPart>
      <w:docPartPr>
        <w:name w:val="90A6FCF5B4B30148B0A8900E1DCCF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81954-ABA5-C544-AD8C-4DF4E2BD5B85}"/>
      </w:docPartPr>
      <w:docPartBody>
        <w:p w:rsidR="00000000" w:rsidRDefault="00C34D27">
          <w:pPr>
            <w:pStyle w:val="90A6FCF5B4B30148B0A8900E1DCCF474"/>
          </w:pPr>
          <w:r w:rsidRPr="005152F2">
            <w:t>Education</w:t>
          </w:r>
        </w:p>
      </w:docPartBody>
    </w:docPart>
    <w:docPart>
      <w:docPartPr>
        <w:name w:val="180674DFCD6EFA4DA2A59AFE5F0603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8451D4-A92A-E04D-872F-7676387BE4CF}"/>
      </w:docPartPr>
      <w:docPartBody>
        <w:p w:rsidR="00000000" w:rsidRDefault="00C34D27">
          <w:pPr>
            <w:pStyle w:val="180674DFCD6EFA4DA2A59AFE5F0603EF"/>
          </w:pPr>
          <w:r w:rsidRPr="005152F2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27"/>
    <w:rsid w:val="00C3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9F30513675D84FB6459A87B751B75F">
    <w:name w:val="349F30513675D84FB6459A87B751B75F"/>
  </w:style>
  <w:style w:type="paragraph" w:customStyle="1" w:styleId="AFE0B894AEB2C745BE384233F8685294">
    <w:name w:val="AFE0B894AEB2C745BE384233F8685294"/>
  </w:style>
  <w:style w:type="paragraph" w:customStyle="1" w:styleId="861DB23901751246828F1D62DA06BCD3">
    <w:name w:val="861DB23901751246828F1D62DA06BCD3"/>
  </w:style>
  <w:style w:type="paragraph" w:customStyle="1" w:styleId="24CF48D3A0DA0C41A4004B1CEEBC4DE2">
    <w:name w:val="24CF48D3A0DA0C41A4004B1CEEBC4DE2"/>
  </w:style>
  <w:style w:type="paragraph" w:customStyle="1" w:styleId="B2F9C31589D96D448B2B890897615CD2">
    <w:name w:val="B2F9C31589D96D448B2B890897615CD2"/>
  </w:style>
  <w:style w:type="paragraph" w:customStyle="1" w:styleId="062292C17D2B994EA17F768A1BDBB085">
    <w:name w:val="062292C17D2B994EA17F768A1BDBB085"/>
  </w:style>
  <w:style w:type="paragraph" w:customStyle="1" w:styleId="4C9B11D8421BFA4395B91F2EEAE6C11D">
    <w:name w:val="4C9B11D8421BFA4395B91F2EEAE6C11D"/>
  </w:style>
  <w:style w:type="paragraph" w:customStyle="1" w:styleId="3D807EA5C2478B4A825EA54B55525270">
    <w:name w:val="3D807EA5C2478B4A825EA54B55525270"/>
  </w:style>
  <w:style w:type="paragraph" w:customStyle="1" w:styleId="099A5BA636BA794EB9CD3E66A93B02A5">
    <w:name w:val="099A5BA636BA794EB9CD3E66A93B02A5"/>
  </w:style>
  <w:style w:type="paragraph" w:customStyle="1" w:styleId="0073FEEAF0C0814BB3294E6076024E29">
    <w:name w:val="0073FEEAF0C0814BB3294E6076024E29"/>
  </w:style>
  <w:style w:type="paragraph" w:customStyle="1" w:styleId="C4848AB126AD1645B55FEF84FF95D0B4">
    <w:name w:val="C4848AB126AD1645B55FEF84FF95D0B4"/>
  </w:style>
  <w:style w:type="paragraph" w:customStyle="1" w:styleId="69FA7021FE9FBC4090723DC6DB07AF97">
    <w:name w:val="69FA7021FE9FBC4090723DC6DB07AF97"/>
  </w:style>
  <w:style w:type="paragraph" w:customStyle="1" w:styleId="66E4385F445A714AAF9356D7CD737E4D">
    <w:name w:val="66E4385F445A714AAF9356D7CD737E4D"/>
  </w:style>
  <w:style w:type="paragraph" w:customStyle="1" w:styleId="F3F32BFD4F17DD4680F2F5B497DB277B">
    <w:name w:val="F3F32BFD4F17DD4680F2F5B497DB277B"/>
  </w:style>
  <w:style w:type="paragraph" w:customStyle="1" w:styleId="4AE354744534A4459B539CEBA9DF0ECD">
    <w:name w:val="4AE354744534A4459B539CEBA9DF0ECD"/>
  </w:style>
  <w:style w:type="paragraph" w:customStyle="1" w:styleId="6B1B41AAE0B0E84F9BD7D751639A3EAA">
    <w:name w:val="6B1B41AAE0B0E84F9BD7D751639A3EAA"/>
  </w:style>
  <w:style w:type="paragraph" w:customStyle="1" w:styleId="90A6FCF5B4B30148B0A8900E1DCCF474">
    <w:name w:val="90A6FCF5B4B30148B0A8900E1DCCF474"/>
  </w:style>
  <w:style w:type="paragraph" w:customStyle="1" w:styleId="C656FCD18DFE38429AF729334EC8528A">
    <w:name w:val="C656FCD18DFE38429AF729334EC8528A"/>
  </w:style>
  <w:style w:type="paragraph" w:customStyle="1" w:styleId="FF0D02F24605D04E98076658E0380FDE">
    <w:name w:val="FF0D02F24605D04E98076658E0380FDE"/>
  </w:style>
  <w:style w:type="paragraph" w:customStyle="1" w:styleId="F3F0C6432BDFD8429241971B372BB90C">
    <w:name w:val="F3F0C6432BDFD8429241971B372BB90C"/>
  </w:style>
  <w:style w:type="paragraph" w:customStyle="1" w:styleId="180674DFCD6EFA4DA2A59AFE5F0603EF">
    <w:name w:val="180674DFCD6EFA4DA2A59AFE5F0603EF"/>
  </w:style>
  <w:style w:type="paragraph" w:customStyle="1" w:styleId="B23A2A65F5C2244687CA3F3127DF3507">
    <w:name w:val="B23A2A65F5C2244687CA3F3127DF35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70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Sowards</dc:creator>
  <cp:keywords/>
  <dc:description/>
  <cp:lastModifiedBy/>
  <cp:revision>1</cp:revision>
  <dcterms:created xsi:type="dcterms:W3CDTF">2020-02-20T13:36:00Z</dcterms:created>
  <dcterms:modified xsi:type="dcterms:W3CDTF">1601-01-01T00:00:00Z</dcterms:modified>
</cp:coreProperties>
</file>